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980"/>
        <w:gridCol w:w="3050"/>
      </w:tblGrid>
      <w:tr w:rsidR="00D60239" w:rsidRPr="00855E2C" w14:paraId="1165F5D9" w14:textId="77777777" w:rsidTr="00A27B6B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1431FFB" w14:textId="77777777" w:rsidR="00D52906" w:rsidRPr="00855E2C" w:rsidRDefault="00D52906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shd w:val="clear" w:color="auto" w:fill="auto"/>
            <w:vAlign w:val="center"/>
          </w:tcPr>
          <w:p w14:paraId="272EAD83" w14:textId="77777777" w:rsidR="00D60239" w:rsidRPr="003D3D3A" w:rsidRDefault="00D60239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vi-VN"/>
              </w:rPr>
            </w:pPr>
          </w:p>
        </w:tc>
        <w:tc>
          <w:tcPr>
            <w:tcW w:w="1513" w:type="pct"/>
            <w:shd w:val="clear" w:color="auto" w:fill="auto"/>
            <w:vAlign w:val="center"/>
          </w:tcPr>
          <w:p w14:paraId="44C33F73" w14:textId="77777777" w:rsidR="00D60239" w:rsidRPr="00855E2C" w:rsidRDefault="00EA6927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1C7FDAAA" w14:textId="77777777" w:rsidTr="00A27B6B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953BDC" w14:textId="77777777" w:rsidR="00AD5D6D" w:rsidRDefault="00AD5D6D" w:rsidP="00AD5D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Phone number: +84 369 649 641</w:t>
            </w:r>
          </w:p>
          <w:p w14:paraId="6B2618F9" w14:textId="77777777" w:rsidR="00AD5D6D" w:rsidRDefault="00AD5D6D" w:rsidP="00AD5D6D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Email: </w:t>
            </w:r>
            <w:r w:rsidRPr="00AD5D6D">
              <w:rPr>
                <w:rFonts w:ascii="Calibri" w:hAnsi="Calibri" w:cs="Calibri"/>
                <w:sz w:val="20"/>
                <w:szCs w:val="20"/>
              </w:rPr>
              <w:t>dmt07071995@gmail.com</w:t>
            </w:r>
          </w:p>
          <w:p w14:paraId="2F98EF2F" w14:textId="77777777" w:rsidR="00AD5D6D" w:rsidRDefault="00AD5D6D" w:rsidP="00AD5D6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LinkedIn: </w:t>
            </w:r>
            <w:hyperlink r:id="rId5" w:history="1">
              <w:r w:rsidRPr="00AD5D6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https://www.linkedin.com/in/minhtandam</w:t>
              </w:r>
            </w:hyperlink>
          </w:p>
          <w:p w14:paraId="191CB91D" w14:textId="77777777"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7DF65B9B" w14:textId="77777777"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6F2553D9" w14:textId="77777777" w:rsidR="00AD5D6D" w:rsidRPr="00AD5D6D" w:rsidRDefault="00052452" w:rsidP="00AD5D6D">
            <w:pPr>
              <w:jc w:val="center"/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DAM MINH TAN</w:t>
            </w:r>
          </w:p>
          <w:p w14:paraId="060EA67E" w14:textId="77777777" w:rsidR="00AD5D6D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7B15F095" w14:textId="77777777" w:rsidR="00AD5D6D" w:rsidRPr="00706381" w:rsidRDefault="00AD5D6D" w:rsidP="00E73070">
            <w:pPr>
              <w:rPr>
                <w:rFonts w:ascii="Calibri" w:hAnsi="Calibri" w:cs="Calibri"/>
                <w:b/>
                <w:smallCaps/>
                <w:sz w:val="14"/>
                <w:szCs w:val="14"/>
              </w:rPr>
            </w:pPr>
          </w:p>
          <w:p w14:paraId="13BB88E8" w14:textId="77777777" w:rsidR="00D60239" w:rsidRPr="00855E2C" w:rsidRDefault="001908D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Skills</w:t>
            </w:r>
          </w:p>
        </w:tc>
      </w:tr>
      <w:tr w:rsidR="0004663E" w:rsidRPr="00855E2C" w14:paraId="330937DC" w14:textId="77777777" w:rsidTr="00A27B6B">
        <w:trPr>
          <w:trHeight w:val="692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F46FF1" w14:textId="53EA0DF1" w:rsidR="001908DE" w:rsidRDefault="001908DE" w:rsidP="00C1241B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9F3A46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 w:rsidRPr="008B2CF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1241B">
              <w:rPr>
                <w:rFonts w:ascii="Calibri" w:hAnsi="Calibri" w:cs="Calibri"/>
                <w:sz w:val="22"/>
                <w:szCs w:val="22"/>
              </w:rPr>
              <w:br/>
              <w:t xml:space="preserve">  + Scripting Language: C-shell</w:t>
            </w:r>
            <w:r w:rsidR="00917A3B">
              <w:rPr>
                <w:rFonts w:ascii="Calibri" w:hAnsi="Calibri" w:cs="Calibri"/>
                <w:sz w:val="22"/>
                <w:szCs w:val="22"/>
              </w:rPr>
              <w:t>, P</w:t>
            </w:r>
            <w:r w:rsidR="00C1241B">
              <w:rPr>
                <w:rFonts w:ascii="Calibri" w:hAnsi="Calibri" w:cs="Calibri"/>
                <w:sz w:val="22"/>
                <w:szCs w:val="22"/>
              </w:rPr>
              <w:t xml:space="preserve">erl, </w:t>
            </w:r>
            <w:proofErr w:type="spellStart"/>
            <w:r w:rsidR="00C1241B">
              <w:rPr>
                <w:rFonts w:ascii="Calibri" w:hAnsi="Calibri" w:cs="Calibri"/>
                <w:sz w:val="22"/>
                <w:szCs w:val="22"/>
              </w:rPr>
              <w:t>Tcl</w:t>
            </w:r>
            <w:proofErr w:type="spellEnd"/>
            <w:r w:rsidR="00C1241B">
              <w:rPr>
                <w:rFonts w:ascii="Calibri" w:hAnsi="Calibri" w:cs="Calibri"/>
                <w:sz w:val="22"/>
                <w:szCs w:val="22"/>
              </w:rPr>
              <w:t>, Python.</w:t>
            </w:r>
            <w:r w:rsidR="00C1241B">
              <w:rPr>
                <w:rFonts w:ascii="Calibri" w:hAnsi="Calibri" w:cs="Calibri"/>
                <w:sz w:val="22"/>
                <w:szCs w:val="22"/>
              </w:rPr>
              <w:br/>
              <w:t xml:space="preserve">  + Hardware Description language: Verilog, System Verilog.</w:t>
            </w:r>
            <w:r w:rsidR="002720F1">
              <w:rPr>
                <w:rFonts w:ascii="Calibri" w:hAnsi="Calibri" w:cs="Calibri"/>
                <w:sz w:val="22"/>
                <w:szCs w:val="22"/>
              </w:rPr>
              <w:br/>
              <w:t xml:space="preserve">  + Assembly language: Arm assembly language</w:t>
            </w:r>
            <w:r w:rsidR="006E00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2720F1">
              <w:rPr>
                <w:rFonts w:ascii="Calibri" w:hAnsi="Calibri" w:cs="Calibri"/>
                <w:sz w:val="22"/>
                <w:szCs w:val="22"/>
              </w:rPr>
              <w:t>(for Combine Test).</w:t>
            </w:r>
          </w:p>
          <w:p w14:paraId="5525C452" w14:textId="5FBF17FE" w:rsidR="00030DDD" w:rsidRDefault="00D40D45" w:rsidP="00030DD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+ Excel VBA</w:t>
            </w:r>
          </w:p>
          <w:p w14:paraId="410861E3" w14:textId="77777777" w:rsidR="00D40D45" w:rsidRDefault="00D40D45" w:rsidP="00030DD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  <w:p w14:paraId="701CDCAC" w14:textId="1DE9B777" w:rsidR="001908DE" w:rsidRPr="008B2CF7" w:rsidRDefault="006E002C" w:rsidP="001908D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English skills</w:t>
            </w:r>
            <w:r w:rsidR="001908DE" w:rsidRPr="009F3A46">
              <w:rPr>
                <w:rFonts w:ascii="Calibri" w:hAnsi="Calibri" w:cs="Calibri"/>
                <w:b/>
                <w:bCs/>
                <w:sz w:val="22"/>
                <w:szCs w:val="22"/>
              </w:rPr>
              <w:t>:</w:t>
            </w:r>
            <w:r w:rsidR="001908DE" w:rsidRPr="009F3A4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1241B">
              <w:rPr>
                <w:rFonts w:ascii="Calibri" w:hAnsi="Calibri" w:cs="Calibri"/>
                <w:sz w:val="22"/>
                <w:szCs w:val="22"/>
              </w:rPr>
              <w:t>TOEIC 615 (April 2020)</w:t>
            </w:r>
            <w:r w:rsidR="0029626F">
              <w:rPr>
                <w:rFonts w:ascii="Calibri" w:hAnsi="Calibri" w:cs="Calibri"/>
                <w:sz w:val="22"/>
                <w:szCs w:val="22"/>
              </w:rPr>
              <w:br/>
            </w:r>
          </w:p>
          <w:p w14:paraId="1E4AB4DD" w14:textId="77777777" w:rsidR="00F53385" w:rsidRPr="00855E2C" w:rsidRDefault="00F53385" w:rsidP="00C33952">
            <w:pPr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8A4555" w:rsidRPr="00855E2C" w14:paraId="2FF14EEB" w14:textId="77777777" w:rsidTr="00A27B6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B0C7E5" w14:textId="77777777" w:rsidR="008A4555" w:rsidRPr="00B038B4" w:rsidRDefault="008A4555" w:rsidP="00E73070">
            <w:pPr>
              <w:rPr>
                <w:rFonts w:ascii="Calibri" w:hAnsi="Calibri" w:cs="Calibri"/>
                <w:smallCaps/>
                <w:sz w:val="28"/>
                <w:szCs w:val="28"/>
              </w:rPr>
            </w:pPr>
            <w:r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E</w:t>
            </w:r>
            <w:r w:rsidR="003008B6" w:rsidRPr="00B038B4">
              <w:rPr>
                <w:rFonts w:ascii="Calibri" w:hAnsi="Calibri" w:cs="Calibri"/>
                <w:b/>
                <w:smallCaps/>
                <w:sz w:val="28"/>
                <w:szCs w:val="28"/>
              </w:rPr>
              <w:t>xperience</w:t>
            </w:r>
          </w:p>
        </w:tc>
      </w:tr>
      <w:tr w:rsidR="00271C6D" w:rsidRPr="00855E2C" w14:paraId="6BFBBC9C" w14:textId="77777777" w:rsidTr="00A27B6B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76D6616" w14:textId="77777777" w:rsidR="00271C6D" w:rsidRPr="00271C6D" w:rsidRDefault="00483666" w:rsidP="00271C6D">
            <w:pPr>
              <w:rPr>
                <w:rFonts w:ascii="Calibri" w:hAnsi="Calibri" w:cs="Calibri"/>
                <w:b/>
                <w:sz w:val="22"/>
                <w:szCs w:val="22"/>
                <w:lang w:val="vi-V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Engineer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F2363B" w14:textId="77777777" w:rsidR="00271C6D" w:rsidRPr="00855E2C" w:rsidRDefault="00483666" w:rsidP="00271C6D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Renesas Design Vietnam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173FE9" w14:textId="77777777" w:rsidR="00271C6D" w:rsidRPr="00483666" w:rsidRDefault="00483666" w:rsidP="00483666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>Mar 2018</w:t>
            </w:r>
            <w:r w:rsidR="00271C6D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Now</w:t>
            </w:r>
          </w:p>
        </w:tc>
      </w:tr>
      <w:tr w:rsidR="00271C6D" w:rsidRPr="00855E2C" w14:paraId="4110DC66" w14:textId="77777777" w:rsidTr="0002514E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37FAD40" w14:textId="37B9ACC0" w:rsidR="004F4704" w:rsidRPr="006E002C" w:rsidRDefault="006E002C" w:rsidP="006E002C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</w:t>
            </w:r>
            <w:r w:rsidR="00704244" w:rsidRPr="006E002C">
              <w:rPr>
                <w:rFonts w:ascii="Calibri" w:hAnsi="Calibri" w:cs="Calibri"/>
                <w:b/>
                <w:bCs/>
                <w:sz w:val="22"/>
                <w:szCs w:val="20"/>
              </w:rPr>
              <w:t>Bus</w:t>
            </w:r>
            <w:r w:rsidR="00087E9B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System Design and Verification Engineer</w:t>
            </w:r>
            <w:r w:rsidR="00D40D45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(2 years)</w:t>
            </w:r>
          </w:p>
          <w:p w14:paraId="24680B48" w14:textId="2AF1F5D4" w:rsidR="00087E9B" w:rsidRPr="00087E9B" w:rsidRDefault="00087E9B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 xml:space="preserve">Performed Combination Test for Error Controller </w:t>
            </w:r>
            <w:r w:rsidR="0030570B">
              <w:t>M</w:t>
            </w:r>
            <w:r>
              <w:t>odule</w:t>
            </w:r>
            <w:r w:rsidR="0030570B">
              <w:t xml:space="preserve"> </w:t>
            </w:r>
            <w:r w:rsidR="0030570B">
              <w:t>(ECM)</w:t>
            </w:r>
            <w:r w:rsidR="0030570B">
              <w:t xml:space="preserve"> and Bus modules, </w:t>
            </w:r>
            <w:r w:rsidR="0030570B" w:rsidRPr="0030570B">
              <w:t>preferably ARM-base</w:t>
            </w:r>
            <w:r w:rsidR="0030570B">
              <w:t>d.</w:t>
            </w:r>
          </w:p>
          <w:p w14:paraId="0F74A631" w14:textId="3175A13A" w:rsidR="00087E9B" w:rsidRPr="00087E9B" w:rsidRDefault="0030570B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 xml:space="preserve">Performed </w:t>
            </w:r>
            <w:r w:rsidR="00672EDD">
              <w:t>RTL code</w:t>
            </w:r>
            <w:r w:rsidR="00087E9B">
              <w:t xml:space="preserve"> checking</w:t>
            </w:r>
            <w:r w:rsidR="00087E9B">
              <w:t xml:space="preserve"> (</w:t>
            </w:r>
            <w:r w:rsidR="00087E9B">
              <w:t>Spyglass</w:t>
            </w:r>
            <w:r w:rsidR="00087E9B">
              <w:t>)</w:t>
            </w:r>
          </w:p>
          <w:p w14:paraId="0A34BA35" w14:textId="30C0F6EB" w:rsidR="004F4704" w:rsidRPr="00087E9B" w:rsidRDefault="0030570B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 xml:space="preserve">Perform </w:t>
            </w:r>
            <w:r w:rsidR="00087E9B">
              <w:t>S</w:t>
            </w:r>
            <w:r w:rsidR="00087E9B">
              <w:t>ynthesi</w:t>
            </w:r>
            <w:r w:rsidR="00087E9B">
              <w:t>ze</w:t>
            </w:r>
            <w:r>
              <w:t xml:space="preserve">, </w:t>
            </w:r>
            <w:r>
              <w:t>Formal Checks</w:t>
            </w:r>
            <w:r>
              <w:t xml:space="preserve">, </w:t>
            </w:r>
            <w:r w:rsidR="00981894">
              <w:t>Precheck for DFT</w:t>
            </w:r>
            <w:r w:rsidR="00981894">
              <w:t>, STA and DRC.</w:t>
            </w:r>
          </w:p>
          <w:p w14:paraId="167F3CF1" w14:textId="15C49B39" w:rsidR="00087E9B" w:rsidRPr="00672EDD" w:rsidRDefault="00672EDD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>Design Bus module</w:t>
            </w:r>
            <w:r w:rsidR="00030DDD">
              <w:t>s</w:t>
            </w:r>
            <w:r>
              <w:t xml:space="preserve"> (AMBA generator based).</w:t>
            </w:r>
          </w:p>
          <w:p w14:paraId="6C89F76C" w14:textId="72C9AB5E" w:rsidR="00672EDD" w:rsidRPr="00D03AD6" w:rsidRDefault="00030DDD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</w:pPr>
            <w:r w:rsidRPr="00D03AD6">
              <w:t xml:space="preserve">Contribute to </w:t>
            </w:r>
            <w:r w:rsidR="00D03AD6">
              <w:t>develop auto-generate RTL for Bus modules.</w:t>
            </w:r>
          </w:p>
          <w:p w14:paraId="4057D6EC" w14:textId="3F3C1091" w:rsidR="00087E9B" w:rsidRDefault="00087E9B" w:rsidP="00087E9B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7E545274" w14:textId="3BA579D4" w:rsidR="00087E9B" w:rsidRPr="00030DDD" w:rsidRDefault="00030DDD" w:rsidP="00087E9B">
            <w:pPr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030DDD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Storage Interface (SD card) </w:t>
            </w:r>
            <w:r w:rsidRPr="00030DDD">
              <w:rPr>
                <w:rFonts w:ascii="Calibri" w:hAnsi="Calibri" w:cs="Calibri"/>
                <w:b/>
                <w:bCs/>
                <w:sz w:val="22"/>
                <w:szCs w:val="20"/>
              </w:rPr>
              <w:t>Design and Verification Engineer</w:t>
            </w:r>
            <w:r w:rsidR="00D40D45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(1 year)</w:t>
            </w:r>
          </w:p>
          <w:p w14:paraId="2E0BD81C" w14:textId="2481F83F" w:rsidR="00D03AD6" w:rsidRPr="00087E9B" w:rsidRDefault="00D03AD6" w:rsidP="00D03AD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>Performed Combination Test for</w:t>
            </w:r>
            <w:r>
              <w:t xml:space="preserve"> SD card interface module</w:t>
            </w:r>
            <w:r>
              <w:t xml:space="preserve">, </w:t>
            </w:r>
            <w:r w:rsidRPr="0030570B">
              <w:t>preferably ARM-base</w:t>
            </w:r>
            <w:r>
              <w:t>d.</w:t>
            </w:r>
          </w:p>
          <w:p w14:paraId="64D1E8BA" w14:textId="40380B01" w:rsidR="00D03AD6" w:rsidRPr="00087E9B" w:rsidRDefault="00D03AD6" w:rsidP="00D03AD6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t>Perform</w:t>
            </w:r>
            <w:r>
              <w:t>ed</w:t>
            </w:r>
            <w:r>
              <w:t xml:space="preserve"> Synthesize, Formal Checks, Precheck for DFT, STA and DRC.</w:t>
            </w:r>
          </w:p>
          <w:p w14:paraId="7D39C5C1" w14:textId="6CCA715A" w:rsidR="00AB32CA" w:rsidRPr="00AB32CA" w:rsidRDefault="00D03AD6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D03AD6">
              <w:t>I</w:t>
            </w:r>
            <w:r w:rsidRPr="00D03AD6">
              <w:t>mplement</w:t>
            </w:r>
            <w:r w:rsidRPr="00D03AD6">
              <w:t xml:space="preserve"> Timing</w:t>
            </w:r>
            <w:r w:rsidRPr="00D03AD6">
              <w:t xml:space="preserve"> ECO fixes</w:t>
            </w:r>
            <w:r w:rsidR="00AB32CA">
              <w:t>.</w:t>
            </w:r>
          </w:p>
          <w:p w14:paraId="17C2CEEA" w14:textId="552264AA" w:rsidR="00271C6D" w:rsidRDefault="00AB32CA" w:rsidP="00271C6D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sz w:val="22"/>
                <w:szCs w:val="20"/>
              </w:rPr>
            </w:pPr>
            <w:r w:rsidRPr="00AB32CA">
              <w:rPr>
                <w:sz w:val="22"/>
                <w:szCs w:val="20"/>
              </w:rPr>
              <w:t>Maint</w:t>
            </w:r>
            <w:r>
              <w:rPr>
                <w:sz w:val="22"/>
                <w:szCs w:val="20"/>
              </w:rPr>
              <w:t>en</w:t>
            </w:r>
            <w:r w:rsidRPr="00AB32CA">
              <w:rPr>
                <w:sz w:val="22"/>
                <w:szCs w:val="20"/>
              </w:rPr>
              <w:t>ance SDC</w:t>
            </w:r>
            <w:r>
              <w:rPr>
                <w:sz w:val="22"/>
                <w:szCs w:val="20"/>
              </w:rPr>
              <w:t>.</w:t>
            </w:r>
          </w:p>
          <w:p w14:paraId="00058C75" w14:textId="4BFF8D5F" w:rsidR="001B741F" w:rsidRDefault="001B741F" w:rsidP="001B741F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sz w:val="22"/>
                <w:szCs w:val="20"/>
              </w:rPr>
            </w:pPr>
            <w:r w:rsidRPr="00AB32CA">
              <w:rPr>
                <w:sz w:val="22"/>
                <w:szCs w:val="20"/>
              </w:rPr>
              <w:t>Maint</w:t>
            </w:r>
            <w:r>
              <w:rPr>
                <w:sz w:val="22"/>
                <w:szCs w:val="20"/>
              </w:rPr>
              <w:t>en</w:t>
            </w:r>
            <w:r w:rsidRPr="00AB32CA">
              <w:rPr>
                <w:sz w:val="22"/>
                <w:szCs w:val="20"/>
              </w:rPr>
              <w:t>ance</w:t>
            </w:r>
            <w:r>
              <w:rPr>
                <w:sz w:val="22"/>
                <w:szCs w:val="20"/>
              </w:rPr>
              <w:t xml:space="preserve"> SD card interface</w:t>
            </w:r>
            <w:r w:rsidRPr="00AB32CA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>RTL</w:t>
            </w:r>
            <w:r>
              <w:rPr>
                <w:sz w:val="22"/>
                <w:szCs w:val="20"/>
              </w:rPr>
              <w:t>.</w:t>
            </w:r>
          </w:p>
          <w:p w14:paraId="1F84B9AA" w14:textId="77777777" w:rsidR="00AB32CA" w:rsidRPr="006C2FB1" w:rsidRDefault="00AB32CA" w:rsidP="00D40D45">
            <w:pPr>
              <w:rPr>
                <w:rFonts w:ascii="Calibri" w:hAnsi="Calibri" w:cs="Calibri"/>
                <w:sz w:val="22"/>
                <w:szCs w:val="20"/>
              </w:rPr>
            </w:pPr>
          </w:p>
          <w:p w14:paraId="2788AAE5" w14:textId="77777777" w:rsidR="00271C6D" w:rsidRPr="00706381" w:rsidRDefault="00271C6D" w:rsidP="003D00E1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1C6D" w:rsidRPr="00855E2C" w14:paraId="4B05BC6D" w14:textId="77777777" w:rsidTr="00A27B6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EE3FA4A" w14:textId="77777777" w:rsidR="00271C6D" w:rsidRPr="00855E2C" w:rsidRDefault="00F90C4C" w:rsidP="00594C28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t>Technical Skill</w:t>
            </w:r>
            <w:r w:rsidR="00594C28">
              <w:rPr>
                <w:rFonts w:ascii="Calibri" w:hAnsi="Calibri" w:cs="Calibri"/>
                <w:b/>
                <w:smallCaps/>
                <w:sz w:val="28"/>
                <w:szCs w:val="28"/>
              </w:rPr>
              <w:t xml:space="preserve"> and Knowledge</w:t>
            </w:r>
          </w:p>
        </w:tc>
      </w:tr>
      <w:tr w:rsidR="002A154E" w:rsidRPr="00855E2C" w14:paraId="103A0BBE" w14:textId="77777777" w:rsidTr="00A27B6B">
        <w:trPr>
          <w:trHeight w:val="150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1A8FBE" w14:textId="77777777" w:rsidR="002A154E" w:rsidRPr="00855E2C" w:rsidRDefault="00F90C4C" w:rsidP="00932F1B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Hardware Design: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094650" w14:textId="77777777" w:rsidR="002A154E" w:rsidRPr="00855E2C" w:rsidRDefault="002A154E" w:rsidP="00932F1B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2DB402E" w14:textId="77777777" w:rsidR="002A154E" w:rsidRPr="00855E2C" w:rsidRDefault="002A154E" w:rsidP="00932F1B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271C6D" w:rsidRPr="00855E2C" w14:paraId="6F7EEB31" w14:textId="77777777" w:rsidTr="0002514E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1DE12223" w14:textId="03A56E14" w:rsidR="004E02AD" w:rsidRDefault="00FF7A76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</w:t>
            </w:r>
            <w:r w:rsidR="00672EDD">
              <w:rPr>
                <w:rFonts w:ascii="Calibri" w:hAnsi="Calibri" w:cs="Calibri"/>
                <w:sz w:val="22"/>
                <w:szCs w:val="20"/>
              </w:rPr>
              <w:t>ave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Knowledge about </w:t>
            </w:r>
            <w:r w:rsidR="00F90C4C">
              <w:rPr>
                <w:rFonts w:ascii="Calibri" w:hAnsi="Calibri" w:cs="Calibri"/>
                <w:sz w:val="22"/>
                <w:szCs w:val="20"/>
              </w:rPr>
              <w:t>APB protocol, AXI protocol, BUS Structure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of SoC</w:t>
            </w:r>
            <w:r w:rsidR="00F90C4C"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r w:rsidR="009515F8">
              <w:rPr>
                <w:rFonts w:ascii="Calibri" w:hAnsi="Calibri" w:cs="Calibri"/>
                <w:sz w:val="22"/>
                <w:szCs w:val="20"/>
              </w:rPr>
              <w:t>AMBA generator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7C7CA60A" w14:textId="0B3B87F5" w:rsidR="001B741F" w:rsidRPr="004E02AD" w:rsidRDefault="001B741F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Have Knowledge about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Pr="001B741F">
              <w:rPr>
                <w:rFonts w:ascii="Calibri" w:hAnsi="Calibri" w:cs="Calibri"/>
                <w:sz w:val="22"/>
                <w:szCs w:val="20"/>
              </w:rPr>
              <w:t>Error Controller Module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0E74F56" w14:textId="77777777" w:rsidR="004E02AD" w:rsidRDefault="00FF7A76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Have experience for Design Error checking/</w:t>
            </w:r>
            <w:r w:rsidR="00B30BF9">
              <w:rPr>
                <w:rFonts w:ascii="Calibri" w:hAnsi="Calibri" w:cs="Calibri"/>
                <w:sz w:val="22"/>
                <w:szCs w:val="20"/>
              </w:rPr>
              <w:t>controller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module</w:t>
            </w:r>
            <w:r w:rsidR="00B30BF9">
              <w:rPr>
                <w:rFonts w:ascii="Calibri" w:hAnsi="Calibri" w:cs="Calibri"/>
                <w:sz w:val="22"/>
                <w:szCs w:val="20"/>
              </w:rPr>
              <w:t>, Bus module.</w:t>
            </w:r>
          </w:p>
          <w:p w14:paraId="24DB800B" w14:textId="2A8FDDB5" w:rsidR="00594C28" w:rsidRDefault="001B741F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Have </w:t>
            </w:r>
            <w:r w:rsidR="002A51BF">
              <w:rPr>
                <w:rFonts w:ascii="Calibri" w:hAnsi="Calibri" w:cs="Calibri"/>
                <w:sz w:val="22"/>
                <w:szCs w:val="20"/>
              </w:rPr>
              <w:t xml:space="preserve">experience </w:t>
            </w:r>
            <w:r w:rsidR="00AB32CA">
              <w:rPr>
                <w:rFonts w:ascii="Calibri" w:hAnsi="Calibri" w:cs="Calibri"/>
                <w:sz w:val="22"/>
                <w:szCs w:val="20"/>
              </w:rPr>
              <w:t>EDA tools (FC, DC, Primetime,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JG-CONN, spyglass, FM…).</w:t>
            </w:r>
          </w:p>
          <w:p w14:paraId="13CBEBC2" w14:textId="79A0098B" w:rsidR="003D00E1" w:rsidRDefault="003D00E1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Ability </w:t>
            </w:r>
            <w:r w:rsidR="008863DD">
              <w:rPr>
                <w:rFonts w:ascii="Calibri" w:hAnsi="Calibri" w:cs="Calibri"/>
                <w:sz w:val="22"/>
                <w:szCs w:val="20"/>
              </w:rPr>
              <w:t>perform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Synthesis</w:t>
            </w:r>
            <w:r w:rsidR="008863DD">
              <w:rPr>
                <w:rFonts w:ascii="Calibri" w:hAnsi="Calibri" w:cs="Calibri"/>
                <w:sz w:val="22"/>
                <w:szCs w:val="20"/>
              </w:rPr>
              <w:t xml:space="preserve"> phase as well as judgement synthesis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checker (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STAcheck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0"/>
              </w:rPr>
              <w:t>DFTcheck</w:t>
            </w:r>
            <w:proofErr w:type="spellEnd"/>
            <w:r>
              <w:rPr>
                <w:rFonts w:ascii="Calibri" w:hAnsi="Calibri" w:cs="Calibri"/>
                <w:sz w:val="22"/>
                <w:szCs w:val="20"/>
              </w:rPr>
              <w:t>, HLDRC)</w:t>
            </w:r>
            <w:r w:rsidR="00366321">
              <w:rPr>
                <w:rFonts w:ascii="Calibri" w:hAnsi="Calibri" w:cs="Calibri"/>
                <w:sz w:val="22"/>
                <w:szCs w:val="20"/>
              </w:rPr>
              <w:t xml:space="preserve"> and use SDC constraints for synthesis.</w:t>
            </w:r>
          </w:p>
          <w:p w14:paraId="0B9B0FA9" w14:textId="66A442B6" w:rsidR="00D40D45" w:rsidRDefault="00D40D45" w:rsidP="00271C6D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Ability for using scripting language for reduce repeated work.</w:t>
            </w:r>
          </w:p>
          <w:p w14:paraId="46A01D41" w14:textId="77777777" w:rsidR="00D40D45" w:rsidRDefault="00D40D45" w:rsidP="00D40D45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</w:p>
          <w:p w14:paraId="11202914" w14:textId="77777777" w:rsidR="001125A5" w:rsidRDefault="001125A5" w:rsidP="001125A5">
            <w:pPr>
              <w:ind w:left="72"/>
              <w:rPr>
                <w:rFonts w:ascii="Calibri" w:hAnsi="Calibri" w:cs="Calibri"/>
                <w:sz w:val="22"/>
                <w:szCs w:val="20"/>
              </w:rPr>
            </w:pPr>
            <w:r w:rsidRPr="001125A5">
              <w:rPr>
                <w:rFonts w:ascii="Calibri" w:hAnsi="Calibri" w:cs="Calibri"/>
                <w:b/>
                <w:sz w:val="22"/>
                <w:szCs w:val="20"/>
              </w:rPr>
              <w:t>Verification</w:t>
            </w:r>
            <w:r>
              <w:rPr>
                <w:rFonts w:ascii="Calibri" w:hAnsi="Calibri" w:cs="Calibri"/>
                <w:sz w:val="22"/>
                <w:szCs w:val="20"/>
              </w:rPr>
              <w:t>:</w:t>
            </w:r>
          </w:p>
          <w:p w14:paraId="19D48F34" w14:textId="2ED67920" w:rsidR="00804D70" w:rsidRDefault="001125A5" w:rsidP="00F34E57">
            <w:pPr>
              <w:pStyle w:val="ListParagraph"/>
              <w:numPr>
                <w:ilvl w:val="0"/>
                <w:numId w:val="11"/>
              </w:numPr>
              <w:ind w:left="165" w:hanging="9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Ability to conduct Combine Test</w:t>
            </w:r>
            <w:r w:rsidR="001B741F">
              <w:rPr>
                <w:rFonts w:ascii="Calibri" w:hAnsi="Calibri" w:cs="Calibri"/>
                <w:sz w:val="22"/>
                <w:szCs w:val="20"/>
              </w:rPr>
              <w:t xml:space="preserve"> by simulation,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trace</w:t>
            </w:r>
            <w:r w:rsidR="00804D70">
              <w:rPr>
                <w:rFonts w:ascii="Calibri" w:hAnsi="Calibri" w:cs="Calibri"/>
                <w:sz w:val="22"/>
                <w:szCs w:val="20"/>
              </w:rPr>
              <w:t xml:space="preserve"> and debug using waveform.</w:t>
            </w:r>
          </w:p>
          <w:p w14:paraId="0A867471" w14:textId="77777777" w:rsidR="00271C6D" w:rsidRPr="00F34E57" w:rsidRDefault="00804D70" w:rsidP="00F34E57">
            <w:pPr>
              <w:pStyle w:val="ListParagraph"/>
              <w:numPr>
                <w:ilvl w:val="0"/>
                <w:numId w:val="11"/>
              </w:numPr>
              <w:ind w:left="165" w:hanging="9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  Ability to conduct code coverage, branch coverage.</w:t>
            </w:r>
            <w:r w:rsidR="0029626F">
              <w:rPr>
                <w:rFonts w:ascii="Calibri" w:hAnsi="Calibri" w:cs="Calibri"/>
                <w:sz w:val="22"/>
                <w:szCs w:val="20"/>
              </w:rPr>
              <w:br/>
            </w:r>
          </w:p>
          <w:p w14:paraId="04137470" w14:textId="77777777" w:rsidR="00B97135" w:rsidRDefault="00B97135" w:rsidP="00FD15FA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72856CA2" w14:textId="77777777" w:rsidR="001B741F" w:rsidRDefault="001B741F" w:rsidP="00FD15FA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632DCF84" w14:textId="7966A99A" w:rsidR="001B741F" w:rsidRPr="00855E2C" w:rsidRDefault="001B741F" w:rsidP="00FD15FA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71C6D" w:rsidRPr="00855E2C" w14:paraId="0A362CA6" w14:textId="77777777" w:rsidTr="003C7A0B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11BABF" w14:textId="77777777" w:rsidR="00271C6D" w:rsidRPr="00855E2C" w:rsidRDefault="003D00E1" w:rsidP="009A1575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8"/>
                <w:szCs w:val="28"/>
              </w:rPr>
              <w:lastRenderedPageBreak/>
              <w:t xml:space="preserve">Working </w:t>
            </w:r>
            <w:r w:rsidR="009A1575">
              <w:rPr>
                <w:rFonts w:ascii="Calibri" w:hAnsi="Calibri" w:cs="Calibri"/>
                <w:b/>
                <w:smallCaps/>
                <w:sz w:val="28"/>
                <w:szCs w:val="28"/>
              </w:rPr>
              <w:t>Manner</w:t>
            </w:r>
          </w:p>
        </w:tc>
      </w:tr>
      <w:tr w:rsidR="00271C6D" w:rsidRPr="00855E2C" w14:paraId="57E848B4" w14:textId="77777777" w:rsidTr="003C7A0B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14:paraId="5B5B8823" w14:textId="77777777" w:rsidR="00271C6D" w:rsidRPr="009A1575" w:rsidRDefault="009A1575" w:rsidP="0002514E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Good at communication and interpersonal skill.</w:t>
            </w:r>
          </w:p>
          <w:p w14:paraId="61828A85" w14:textId="77777777" w:rsidR="009A1575" w:rsidRPr="009A1575" w:rsidRDefault="009A1575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Good at teamwork, </w:t>
            </w:r>
            <w:r w:rsidRPr="009A1575">
              <w:rPr>
                <w:rFonts w:ascii="Calibri" w:hAnsi="Calibri" w:cs="Calibri"/>
                <w:sz w:val="22"/>
                <w:szCs w:val="20"/>
              </w:rPr>
              <w:t>as well as independently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6808E80E" w14:textId="77777777" w:rsidR="009A1575" w:rsidRPr="0029626F" w:rsidRDefault="0029626F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Ability to work under pressure.</w:t>
            </w:r>
          </w:p>
          <w:p w14:paraId="38BB55D3" w14:textId="77777777" w:rsidR="00C84017" w:rsidRPr="00C84017" w:rsidRDefault="0029626F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Take personal responsibility and integrity.</w:t>
            </w:r>
          </w:p>
          <w:p w14:paraId="05D85958" w14:textId="77777777" w:rsidR="0029626F" w:rsidRPr="00804D70" w:rsidRDefault="00C84017" w:rsidP="009A1575">
            <w:pPr>
              <w:numPr>
                <w:ilvl w:val="0"/>
                <w:numId w:val="7"/>
              </w:numPr>
              <w:tabs>
                <w:tab w:val="clear" w:pos="916"/>
                <w:tab w:val="num" w:pos="556"/>
              </w:tabs>
              <w:ind w:left="255" w:hanging="180"/>
              <w:rPr>
                <w:rFonts w:ascii="Calibri" w:hAnsi="Calibri" w:cs="Calibri"/>
                <w:sz w:val="22"/>
                <w:szCs w:val="20"/>
                <w:lang w:val="vi-VN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Automation thinking with repeated work.</w:t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br/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br/>
            </w:r>
            <w:r w:rsidR="0029626F">
              <w:rPr>
                <w:rFonts w:ascii="Calibri" w:hAnsi="Calibri" w:cs="Calibri"/>
                <w:sz w:val="22"/>
                <w:szCs w:val="20"/>
                <w:lang w:val="vi-VN"/>
              </w:rPr>
              <w:br/>
            </w:r>
          </w:p>
        </w:tc>
      </w:tr>
      <w:tr w:rsidR="003C7A0B" w:rsidRPr="00855E2C" w14:paraId="237561D4" w14:textId="77777777" w:rsidTr="003C7A0B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053A0307" w14:textId="77777777" w:rsidR="003C7A0B" w:rsidRPr="003C7A0B" w:rsidRDefault="003C7A0B" w:rsidP="003C7A0B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14"/>
                <w:szCs w:val="14"/>
              </w:rPr>
            </w:pPr>
          </w:p>
          <w:p w14:paraId="1D92CAA8" w14:textId="77777777" w:rsidR="003C7A0B" w:rsidRPr="003C7A0B" w:rsidRDefault="003C7A0B" w:rsidP="003C7A0B">
            <w:pPr>
              <w:rPr>
                <w:rFonts w:ascii="Calibri" w:hAnsi="Calibri" w:cs="Calibri"/>
                <w:b/>
                <w:sz w:val="22"/>
                <w:szCs w:val="20"/>
              </w:rPr>
            </w:pPr>
            <w:r w:rsidRPr="003C7A0B">
              <w:rPr>
                <w:rFonts w:ascii="Calibri" w:hAnsi="Calibri" w:cs="Calibri"/>
                <w:b/>
                <w:smallCaps/>
                <w:sz w:val="28"/>
                <w:szCs w:val="28"/>
              </w:rPr>
              <w:t>Education</w:t>
            </w:r>
          </w:p>
        </w:tc>
      </w:tr>
      <w:tr w:rsidR="003C7A0B" w:rsidRPr="00855E2C" w14:paraId="54B19138" w14:textId="77777777" w:rsidTr="00C35973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936D0D7" w14:textId="77777777" w:rsidR="003C7A0B" w:rsidRPr="00855E2C" w:rsidRDefault="00D360E7" w:rsidP="00C35973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Ho Chi Minh City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F6A53D" w14:textId="77777777" w:rsidR="003C7A0B" w:rsidRPr="00855E2C" w:rsidRDefault="00D360E7" w:rsidP="00C35973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Bach Khoa</w:t>
            </w:r>
            <w:r w:rsidR="003C7A0B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3C7A0B" w:rsidRPr="00855E2C">
              <w:rPr>
                <w:rFonts w:ascii="Calibri" w:hAnsi="Calibri" w:cs="Calibri"/>
                <w:b/>
                <w:sz w:val="22"/>
                <w:szCs w:val="22"/>
              </w:rPr>
              <w:t>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F2E0CE5" w14:textId="77777777" w:rsidR="003C7A0B" w:rsidRPr="00D360E7" w:rsidRDefault="00D360E7" w:rsidP="00D360E7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>Sep</w:t>
            </w:r>
            <w:r w:rsidR="003C7A0B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2013</w:t>
            </w:r>
            <w:r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– May</w:t>
            </w:r>
            <w:r w:rsidR="003C7A0B">
              <w:rPr>
                <w:rFonts w:ascii="Calibri" w:hAnsi="Calibri" w:cs="Calibri"/>
                <w:b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2018</w:t>
            </w:r>
          </w:p>
        </w:tc>
      </w:tr>
      <w:tr w:rsidR="003C7A0B" w:rsidRPr="00855E2C" w14:paraId="71443A0E" w14:textId="77777777" w:rsidTr="007B1A8B">
        <w:trPr>
          <w:trHeight w:val="558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098C243A" w14:textId="6346E544" w:rsidR="003C7A0B" w:rsidRPr="00D40D45" w:rsidRDefault="00D360E7" w:rsidP="00D40D45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Electrical &amp; Electronics Engineering</w:t>
            </w:r>
            <w:r w:rsidR="00D40D45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917A3B" w:rsidRPr="00D40D45">
              <w:rPr>
                <w:rFonts w:ascii="Calibri" w:hAnsi="Calibri" w:cs="Calibri"/>
                <w:sz w:val="22"/>
                <w:szCs w:val="20"/>
              </w:rPr>
              <w:t>Bachelor’s Degree</w:t>
            </w:r>
          </w:p>
          <w:p w14:paraId="60567E9D" w14:textId="77777777" w:rsidR="003C7A0B" w:rsidRPr="00855E2C" w:rsidRDefault="003C7A0B" w:rsidP="00C35973">
            <w:pPr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7B1A8B" w:rsidRPr="00855E2C" w14:paraId="3C9456E9" w14:textId="77777777" w:rsidTr="00C35973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61740FF0" w14:textId="77777777" w:rsidR="007B1A8B" w:rsidRPr="007B1A8B" w:rsidRDefault="007B1A8B" w:rsidP="007B1A8B">
            <w:pPr>
              <w:rPr>
                <w:rFonts w:ascii="Calibri" w:hAnsi="Calibri" w:cs="Calibri"/>
                <w:sz w:val="22"/>
                <w:szCs w:val="20"/>
              </w:rPr>
            </w:pPr>
            <w:r w:rsidRPr="007B1A8B">
              <w:rPr>
                <w:rFonts w:ascii="Calibri" w:hAnsi="Calibri" w:cs="Calibri"/>
                <w:b/>
                <w:sz w:val="22"/>
                <w:szCs w:val="20"/>
              </w:rPr>
              <w:t>Related Course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:</w:t>
            </w:r>
            <w:r w:rsidRPr="007B1A8B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br/>
              <w:t>“</w:t>
            </w:r>
            <w:r w:rsidRPr="007B1A8B">
              <w:rPr>
                <w:rFonts w:ascii="Calibri" w:hAnsi="Calibri" w:cs="Calibri"/>
                <w:sz w:val="22"/>
                <w:szCs w:val="20"/>
              </w:rPr>
              <w:t>Intermediate IC Design Course</w:t>
            </w:r>
            <w:r>
              <w:rPr>
                <w:rFonts w:ascii="Calibri" w:hAnsi="Calibri" w:cs="Calibri"/>
                <w:sz w:val="22"/>
                <w:szCs w:val="20"/>
              </w:rPr>
              <w:t>”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of </w:t>
            </w:r>
            <w:hyperlink r:id="rId6" w:history="1">
              <w:proofErr w:type="spellStart"/>
              <w:r w:rsidRPr="007B1A8B">
                <w:rPr>
                  <w:rStyle w:val="Hyperlink"/>
                  <w:rFonts w:ascii="Calibri" w:hAnsi="Calibri" w:cs="Calibri"/>
                  <w:sz w:val="22"/>
                  <w:szCs w:val="20"/>
                </w:rPr>
                <w:t>Semiconvn</w:t>
              </w:r>
              <w:proofErr w:type="spellEnd"/>
            </w:hyperlink>
          </w:p>
        </w:tc>
      </w:tr>
    </w:tbl>
    <w:p w14:paraId="21D6F1A0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830EB"/>
    <w:multiLevelType w:val="hybridMultilevel"/>
    <w:tmpl w:val="C8749202"/>
    <w:lvl w:ilvl="0" w:tplc="81E812A6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000066"/>
        <w:sz w:val="12"/>
        <w:szCs w:val="12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9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D6D"/>
    <w:rsid w:val="00024507"/>
    <w:rsid w:val="0002514E"/>
    <w:rsid w:val="0002720B"/>
    <w:rsid w:val="00030DDD"/>
    <w:rsid w:val="00041B40"/>
    <w:rsid w:val="0004537F"/>
    <w:rsid w:val="0004663E"/>
    <w:rsid w:val="00052452"/>
    <w:rsid w:val="00077633"/>
    <w:rsid w:val="0008184A"/>
    <w:rsid w:val="0008593E"/>
    <w:rsid w:val="00087E9B"/>
    <w:rsid w:val="00093C9B"/>
    <w:rsid w:val="00093F42"/>
    <w:rsid w:val="00097264"/>
    <w:rsid w:val="000A1D5D"/>
    <w:rsid w:val="000A1EBE"/>
    <w:rsid w:val="000A471C"/>
    <w:rsid w:val="000D14EA"/>
    <w:rsid w:val="000D2E86"/>
    <w:rsid w:val="000E00A5"/>
    <w:rsid w:val="000F3182"/>
    <w:rsid w:val="000F5A12"/>
    <w:rsid w:val="000F7A7A"/>
    <w:rsid w:val="0010137A"/>
    <w:rsid w:val="001125A5"/>
    <w:rsid w:val="001447C7"/>
    <w:rsid w:val="0014706C"/>
    <w:rsid w:val="00154C14"/>
    <w:rsid w:val="00166AF0"/>
    <w:rsid w:val="0018789F"/>
    <w:rsid w:val="001908DE"/>
    <w:rsid w:val="00191E83"/>
    <w:rsid w:val="0019784A"/>
    <w:rsid w:val="001B3319"/>
    <w:rsid w:val="001B741F"/>
    <w:rsid w:val="001C1F74"/>
    <w:rsid w:val="001F58AC"/>
    <w:rsid w:val="001F78A5"/>
    <w:rsid w:val="001F7BB0"/>
    <w:rsid w:val="00206880"/>
    <w:rsid w:val="002076AE"/>
    <w:rsid w:val="002232ED"/>
    <w:rsid w:val="00224DBF"/>
    <w:rsid w:val="00233548"/>
    <w:rsid w:val="00244881"/>
    <w:rsid w:val="0026014B"/>
    <w:rsid w:val="00271C6D"/>
    <w:rsid w:val="002720F1"/>
    <w:rsid w:val="002915E3"/>
    <w:rsid w:val="00294FDC"/>
    <w:rsid w:val="0029626F"/>
    <w:rsid w:val="00296709"/>
    <w:rsid w:val="002A154E"/>
    <w:rsid w:val="002A51BF"/>
    <w:rsid w:val="002A5DEA"/>
    <w:rsid w:val="002B0BCF"/>
    <w:rsid w:val="002C307B"/>
    <w:rsid w:val="002C62EC"/>
    <w:rsid w:val="002D328E"/>
    <w:rsid w:val="002E2753"/>
    <w:rsid w:val="002E6BBF"/>
    <w:rsid w:val="002F21A9"/>
    <w:rsid w:val="002F36AD"/>
    <w:rsid w:val="003008B6"/>
    <w:rsid w:val="00302291"/>
    <w:rsid w:val="0030570B"/>
    <w:rsid w:val="0030765E"/>
    <w:rsid w:val="00307D18"/>
    <w:rsid w:val="00314E60"/>
    <w:rsid w:val="0032736B"/>
    <w:rsid w:val="00360226"/>
    <w:rsid w:val="00362561"/>
    <w:rsid w:val="00366321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C7A0B"/>
    <w:rsid w:val="003D00E1"/>
    <w:rsid w:val="003D3303"/>
    <w:rsid w:val="003D3D3A"/>
    <w:rsid w:val="003F12EA"/>
    <w:rsid w:val="003F330B"/>
    <w:rsid w:val="004130ED"/>
    <w:rsid w:val="004163FB"/>
    <w:rsid w:val="00443EDF"/>
    <w:rsid w:val="004545E6"/>
    <w:rsid w:val="004600A6"/>
    <w:rsid w:val="004713D5"/>
    <w:rsid w:val="00483666"/>
    <w:rsid w:val="00492200"/>
    <w:rsid w:val="004E02AD"/>
    <w:rsid w:val="004E6B33"/>
    <w:rsid w:val="004F2388"/>
    <w:rsid w:val="004F413F"/>
    <w:rsid w:val="004F4704"/>
    <w:rsid w:val="00510510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94C28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57370"/>
    <w:rsid w:val="00660CE9"/>
    <w:rsid w:val="00660F5F"/>
    <w:rsid w:val="00662419"/>
    <w:rsid w:val="00666BED"/>
    <w:rsid w:val="00672EDD"/>
    <w:rsid w:val="006854C4"/>
    <w:rsid w:val="006926E0"/>
    <w:rsid w:val="00695B5E"/>
    <w:rsid w:val="006A7B36"/>
    <w:rsid w:val="006B29CB"/>
    <w:rsid w:val="006B71C8"/>
    <w:rsid w:val="006B75CE"/>
    <w:rsid w:val="006C2FB1"/>
    <w:rsid w:val="006C32FE"/>
    <w:rsid w:val="006D2EF8"/>
    <w:rsid w:val="006D2F08"/>
    <w:rsid w:val="006E002C"/>
    <w:rsid w:val="006E7FCB"/>
    <w:rsid w:val="00704244"/>
    <w:rsid w:val="00706381"/>
    <w:rsid w:val="00707D4B"/>
    <w:rsid w:val="00744739"/>
    <w:rsid w:val="00760747"/>
    <w:rsid w:val="0076562A"/>
    <w:rsid w:val="007657E7"/>
    <w:rsid w:val="007B1A8B"/>
    <w:rsid w:val="007B33F9"/>
    <w:rsid w:val="007B7EF3"/>
    <w:rsid w:val="007D1C0A"/>
    <w:rsid w:val="007D237C"/>
    <w:rsid w:val="007E32A1"/>
    <w:rsid w:val="007E5660"/>
    <w:rsid w:val="00804D70"/>
    <w:rsid w:val="00805ACA"/>
    <w:rsid w:val="00813741"/>
    <w:rsid w:val="008256A1"/>
    <w:rsid w:val="0082597F"/>
    <w:rsid w:val="00834E25"/>
    <w:rsid w:val="00853B74"/>
    <w:rsid w:val="00855E2C"/>
    <w:rsid w:val="0087175B"/>
    <w:rsid w:val="00872528"/>
    <w:rsid w:val="00876692"/>
    <w:rsid w:val="00882A29"/>
    <w:rsid w:val="00883B94"/>
    <w:rsid w:val="008863DD"/>
    <w:rsid w:val="0088665A"/>
    <w:rsid w:val="008965BA"/>
    <w:rsid w:val="008A4555"/>
    <w:rsid w:val="008B0E97"/>
    <w:rsid w:val="008B2CF7"/>
    <w:rsid w:val="008B7CBD"/>
    <w:rsid w:val="008C1426"/>
    <w:rsid w:val="008D0B6A"/>
    <w:rsid w:val="008D7C55"/>
    <w:rsid w:val="008E2404"/>
    <w:rsid w:val="00900351"/>
    <w:rsid w:val="00911929"/>
    <w:rsid w:val="00912747"/>
    <w:rsid w:val="00915D7E"/>
    <w:rsid w:val="00916590"/>
    <w:rsid w:val="00917A3B"/>
    <w:rsid w:val="00922484"/>
    <w:rsid w:val="0092439A"/>
    <w:rsid w:val="009243A1"/>
    <w:rsid w:val="00932F1B"/>
    <w:rsid w:val="009353D3"/>
    <w:rsid w:val="009515F8"/>
    <w:rsid w:val="00952C2D"/>
    <w:rsid w:val="009614D2"/>
    <w:rsid w:val="00961659"/>
    <w:rsid w:val="00967139"/>
    <w:rsid w:val="00971373"/>
    <w:rsid w:val="009753A6"/>
    <w:rsid w:val="00981894"/>
    <w:rsid w:val="009A1575"/>
    <w:rsid w:val="009B4217"/>
    <w:rsid w:val="009C7526"/>
    <w:rsid w:val="009E1F77"/>
    <w:rsid w:val="009E2B0F"/>
    <w:rsid w:val="009F3A46"/>
    <w:rsid w:val="00A02E85"/>
    <w:rsid w:val="00A11BA8"/>
    <w:rsid w:val="00A2669C"/>
    <w:rsid w:val="00A2723F"/>
    <w:rsid w:val="00A27B6B"/>
    <w:rsid w:val="00A33565"/>
    <w:rsid w:val="00A616A1"/>
    <w:rsid w:val="00A6171D"/>
    <w:rsid w:val="00AA4DA5"/>
    <w:rsid w:val="00AB32CA"/>
    <w:rsid w:val="00AB4740"/>
    <w:rsid w:val="00AC665F"/>
    <w:rsid w:val="00AD5D6D"/>
    <w:rsid w:val="00AE6A79"/>
    <w:rsid w:val="00AE73F3"/>
    <w:rsid w:val="00AF098D"/>
    <w:rsid w:val="00AF5211"/>
    <w:rsid w:val="00B038B4"/>
    <w:rsid w:val="00B30BF9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D26"/>
    <w:rsid w:val="00B83FEA"/>
    <w:rsid w:val="00B85FE0"/>
    <w:rsid w:val="00B87264"/>
    <w:rsid w:val="00B9124A"/>
    <w:rsid w:val="00B94DC9"/>
    <w:rsid w:val="00B95057"/>
    <w:rsid w:val="00B97135"/>
    <w:rsid w:val="00BC2D0D"/>
    <w:rsid w:val="00BD12A6"/>
    <w:rsid w:val="00BD22C4"/>
    <w:rsid w:val="00BD287C"/>
    <w:rsid w:val="00C07049"/>
    <w:rsid w:val="00C1241B"/>
    <w:rsid w:val="00C22F15"/>
    <w:rsid w:val="00C33952"/>
    <w:rsid w:val="00C35973"/>
    <w:rsid w:val="00C35C99"/>
    <w:rsid w:val="00C45CFC"/>
    <w:rsid w:val="00C47F7D"/>
    <w:rsid w:val="00C51AA0"/>
    <w:rsid w:val="00C838D6"/>
    <w:rsid w:val="00C84017"/>
    <w:rsid w:val="00C95766"/>
    <w:rsid w:val="00CA7590"/>
    <w:rsid w:val="00CB0D9C"/>
    <w:rsid w:val="00CB1C7A"/>
    <w:rsid w:val="00CB3C70"/>
    <w:rsid w:val="00CB41D7"/>
    <w:rsid w:val="00CC3CB8"/>
    <w:rsid w:val="00CC7B86"/>
    <w:rsid w:val="00CF6FFC"/>
    <w:rsid w:val="00D03AD6"/>
    <w:rsid w:val="00D0619C"/>
    <w:rsid w:val="00D273A6"/>
    <w:rsid w:val="00D30117"/>
    <w:rsid w:val="00D30514"/>
    <w:rsid w:val="00D360E7"/>
    <w:rsid w:val="00D36EA8"/>
    <w:rsid w:val="00D40D45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66B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771D7"/>
    <w:rsid w:val="00E80AB7"/>
    <w:rsid w:val="00E851F6"/>
    <w:rsid w:val="00E93390"/>
    <w:rsid w:val="00E95A8A"/>
    <w:rsid w:val="00EA6927"/>
    <w:rsid w:val="00EA7110"/>
    <w:rsid w:val="00EC4DF2"/>
    <w:rsid w:val="00ED28D8"/>
    <w:rsid w:val="00EF1AB5"/>
    <w:rsid w:val="00EF3822"/>
    <w:rsid w:val="00F161DB"/>
    <w:rsid w:val="00F20CB1"/>
    <w:rsid w:val="00F23A7A"/>
    <w:rsid w:val="00F30D97"/>
    <w:rsid w:val="00F33544"/>
    <w:rsid w:val="00F3445A"/>
    <w:rsid w:val="00F34E57"/>
    <w:rsid w:val="00F45607"/>
    <w:rsid w:val="00F52029"/>
    <w:rsid w:val="00F53385"/>
    <w:rsid w:val="00F54241"/>
    <w:rsid w:val="00F82078"/>
    <w:rsid w:val="00F90C4C"/>
    <w:rsid w:val="00F95AFE"/>
    <w:rsid w:val="00FA44B6"/>
    <w:rsid w:val="00FC164E"/>
    <w:rsid w:val="00FC7BB6"/>
    <w:rsid w:val="00FD15FA"/>
    <w:rsid w:val="00FD6D76"/>
    <w:rsid w:val="00FE35BD"/>
    <w:rsid w:val="00FE75B3"/>
    <w:rsid w:val="00FF0581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BFAD5"/>
  <w15:chartTrackingRefBased/>
  <w15:docId w15:val="{4409B0F1-D642-4512-87E4-28C8C5F3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paragraph" w:styleId="ListParagraph">
    <w:name w:val="List Paragraph"/>
    <w:basedOn w:val="Normal"/>
    <w:uiPriority w:val="34"/>
    <w:qFormat/>
    <w:rsid w:val="00B97135"/>
    <w:pPr>
      <w:ind w:left="720"/>
    </w:pPr>
  </w:style>
  <w:style w:type="paragraph" w:styleId="BalloonText">
    <w:name w:val="Balloon Text"/>
    <w:basedOn w:val="Normal"/>
    <w:link w:val="BalloonTextChar"/>
    <w:rsid w:val="00B83D26"/>
    <w:rPr>
      <w:sz w:val="18"/>
      <w:szCs w:val="18"/>
    </w:rPr>
  </w:style>
  <w:style w:type="character" w:customStyle="1" w:styleId="BalloonTextChar">
    <w:name w:val="Balloon Text Char"/>
    <w:link w:val="BalloonText"/>
    <w:rsid w:val="00B83D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iconvn.com/" TargetMode="External"/><Relationship Id="rId5" Type="http://schemas.openxmlformats.org/officeDocument/2006/relationships/hyperlink" Target="https://www.linkedin.com/in/minhtandam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y%20file\my%20works\0000000and%20cv\renesas\cv%20and%20questionaire\Got%20It_CV_Template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Got It_CV_Template 1.dotx</Template>
  <TotalTime>1699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Tan Dam</cp:lastModifiedBy>
  <cp:revision>6</cp:revision>
  <cp:lastPrinted>2019-11-06T07:36:00Z</cp:lastPrinted>
  <dcterms:created xsi:type="dcterms:W3CDTF">2020-06-18T15:11:00Z</dcterms:created>
  <dcterms:modified xsi:type="dcterms:W3CDTF">2021-05-09T17:49:00Z</dcterms:modified>
  <cp:category/>
</cp:coreProperties>
</file>